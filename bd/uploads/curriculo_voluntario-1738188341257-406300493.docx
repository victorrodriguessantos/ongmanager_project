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5B23EA8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454B68F" w14:textId="77777777"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D52F8F9" wp14:editId="032637F6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95FA18" w14:textId="77777777"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52F8F9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3295FA18" w14:textId="77777777"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0EC54C7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sdt>
            <w:sdtPr>
              <w:rPr>
                <w:noProof/>
                <w:lang w:val="pt-BR"/>
              </w:rPr>
              <w:id w:val="-884641814"/>
              <w:placeholder>
                <w:docPart w:val="31C713AD95444FA89E8656A5CA2DA0A6"/>
              </w:placeholder>
              <w:temporary/>
              <w:showingPlcHdr/>
              <w15:appearance w15:val="hidden"/>
            </w:sdtPr>
            <w:sdtContent>
              <w:p w14:paraId="657D4569" w14:textId="77777777" w:rsidR="001B2ABD" w:rsidRPr="00D40ACF" w:rsidRDefault="001B2ABD" w:rsidP="001B2ABD">
                <w:pPr>
                  <w:pStyle w:val="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Nome</w:t>
                </w:r>
                <w:r w:rsidRPr="00D40ACF">
                  <w:rPr>
                    <w:noProof/>
                    <w:lang w:val="pt-BR" w:bidi="pt-BR"/>
                  </w:rPr>
                  <w:br/>
                  <w:t>Aqui</w:t>
                </w:r>
              </w:p>
            </w:sdtContent>
          </w:sdt>
          <w:sdt>
            <w:sdtPr>
              <w:rPr>
                <w:noProof/>
                <w:spacing w:val="32"/>
                <w:lang w:val="pt-BR"/>
              </w:rPr>
              <w:id w:val="2107002140"/>
              <w:placeholder>
                <w:docPart w:val="F9F85D2B6A9F4AF78E10EC89098A430A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14:paraId="11DCB54C" w14:textId="77777777" w:rsidR="001B2ABD" w:rsidRPr="00D40ACF" w:rsidRDefault="001B2ABD" w:rsidP="001B2ABD">
                <w:pPr>
                  <w:pStyle w:val="Sub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spacing w:val="32"/>
                    <w:lang w:val="pt-BR" w:bidi="pt-BR"/>
                  </w:rPr>
                  <w:t>CARGO AQU</w:t>
                </w:r>
                <w:r w:rsidRPr="00D40ACF">
                  <w:rPr>
                    <w:noProof/>
                    <w:spacing w:val="37"/>
                    <w:lang w:val="pt-BR" w:bidi="pt-BR"/>
                  </w:rPr>
                  <w:t>I</w:t>
                </w:r>
              </w:p>
            </w:sdtContent>
          </w:sdt>
        </w:tc>
      </w:tr>
      <w:tr w:rsidR="001B2ABD" w:rsidRPr="00D40ACF" w14:paraId="0E8E88AC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10C8BD7C612F4E37A0C4FC77AC30E789"/>
              </w:placeholder>
              <w:temporary/>
              <w:showingPlcHdr/>
              <w15:appearance w15:val="hidden"/>
            </w:sdtPr>
            <w:sdtContent>
              <w:p w14:paraId="0BE8B5DA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sdt>
            <w:sdtPr>
              <w:rPr>
                <w:noProof/>
                <w:lang w:val="pt-BR"/>
              </w:rPr>
              <w:id w:val="355866036"/>
              <w:placeholder>
                <w:docPart w:val="644138D615D84BF5954F108E3798D0E5"/>
              </w:placeholder>
              <w:temporary/>
              <w:showingPlcHdr/>
              <w15:appearance w15:val="hidden"/>
            </w:sdtPr>
            <w:sdtContent>
              <w:p w14:paraId="7995353F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      </w:r>
              </w:p>
              <w:p w14:paraId="6C28B5E8" w14:textId="77777777"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</w:p>
              <w:p w14:paraId="70D78794" w14:textId="77777777" w:rsidR="00036450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      </w:r>
              </w:p>
            </w:sdtContent>
          </w:sdt>
          <w:p w14:paraId="1779342D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01623AD949B244A4A39658F1A00BD3DF"/>
              </w:placeholder>
              <w:temporary/>
              <w:showingPlcHdr/>
              <w15:appearance w15:val="hidden"/>
            </w:sdtPr>
            <w:sdtContent>
              <w:p w14:paraId="1FD35C1F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5E21D3EEC9CE41B39A63E8FE6C23678B"/>
              </w:placeholder>
              <w:temporary/>
              <w:showingPlcHdr/>
              <w15:appearance w15:val="hidden"/>
            </w:sdtPr>
            <w:sdtContent>
              <w:p w14:paraId="0A81C677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8C248C5EEF2D4857B115A611D42B17D1"/>
              </w:placeholder>
              <w:temporary/>
              <w:showingPlcHdr/>
              <w15:appearance w15:val="hidden"/>
            </w:sdtPr>
            <w:sdtContent>
              <w:p w14:paraId="2FA7755C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14:paraId="464E11C1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A250B82B6347440883F79E1F1B87F4C0"/>
              </w:placeholder>
              <w:temporary/>
              <w:showingPlcHdr/>
              <w15:appearance w15:val="hidden"/>
            </w:sdtPr>
            <w:sdtContent>
              <w:p w14:paraId="3C0BEFF5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720132143"/>
              <w:placeholder>
                <w:docPart w:val="1B82FA0FFFA94B2EBD758792A0EB41D5"/>
              </w:placeholder>
              <w:temporary/>
              <w:showingPlcHdr/>
              <w15:appearance w15:val="hidden"/>
            </w:sdtPr>
            <w:sdtContent>
              <w:p w14:paraId="3101517D" w14:textId="77777777" w:rsidR="004D3011" w:rsidRPr="00D40ACF" w:rsidRDefault="00E4381A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 aqui</w:t>
                </w:r>
              </w:p>
            </w:sdtContent>
          </w:sdt>
          <w:p w14:paraId="1A9FE6D4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4D5B4B025B54470A92B60DF9DAF51E78"/>
              </w:placeholder>
              <w:temporary/>
              <w:showingPlcHdr/>
              <w15:appearance w15:val="hidden"/>
            </w:sdtPr>
            <w:sdtContent>
              <w:p w14:paraId="03671242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noProof/>
                <w:color w:val="B85A22" w:themeColor="accent2" w:themeShade="BF"/>
                <w:lang w:val="pt-BR"/>
              </w:rPr>
              <w:id w:val="-1223903890"/>
              <w:placeholder>
                <w:docPart w:val="683FF307A8D8452E9D382F6E9E93C5AB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u w:val="single"/>
              </w:rPr>
            </w:sdtEndPr>
            <w:sdtContent>
              <w:p w14:paraId="24342D25" w14:textId="77777777" w:rsidR="00036450" w:rsidRPr="00D40ACF" w:rsidRDefault="00E4381A" w:rsidP="002D5281">
                <w:pPr>
                  <w:rPr>
                    <w:rStyle w:val="Hyperlink"/>
                    <w:noProof/>
                    <w:lang w:val="pt-BR"/>
                  </w:rPr>
                </w:pPr>
                <w:r w:rsidRPr="00D40ACF">
                  <w:rPr>
                    <w:rStyle w:val="Hyperlink"/>
                    <w:noProof/>
                    <w:lang w:val="pt-BR" w:bidi="pt-BR"/>
                  </w:rPr>
                  <w:t>nome@example.com</w:t>
                </w:r>
                <w:hyperlink r:id="rId11" w:history="1"/>
              </w:p>
            </w:sdtContent>
          </w:sdt>
          <w:p w14:paraId="00B49CA4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02F727D6EDA84C5A989BAC10F74C5C41"/>
              </w:placeholder>
              <w:temporary/>
              <w:showingPlcHdr/>
              <w15:appearance w15:val="hidden"/>
            </w:sdtPr>
            <w:sdtContent>
              <w:p w14:paraId="2BE9FBE6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444813694"/>
              <w:placeholder>
                <w:docPart w:val="8BD04AE8BBEF48E1A55C930313CEA49E"/>
              </w:placeholder>
              <w:temporary/>
              <w:showingPlcHdr/>
              <w15:appearance w15:val="hidden"/>
            </w:sdtPr>
            <w:sdtContent>
              <w:p w14:paraId="4A716280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1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27826779"/>
              <w:placeholder>
                <w:docPart w:val="84D35E7563784F3D8D13A4270D311FA0"/>
              </w:placeholder>
              <w:temporary/>
              <w:showingPlcHdr/>
              <w15:appearance w15:val="hidden"/>
            </w:sdtPr>
            <w:sdtContent>
              <w:p w14:paraId="7ADC9376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2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60640448"/>
              <w:placeholder>
                <w:docPart w:val="292DD58E1EDA4B918BAB74362B55C32A"/>
              </w:placeholder>
              <w:temporary/>
              <w:showingPlcHdr/>
              <w15:appearance w15:val="hidden"/>
            </w:sdtPr>
            <w:sdtContent>
              <w:p w14:paraId="7B121EFC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3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376452077"/>
              <w:placeholder>
                <w:docPart w:val="AAAB2A4E68DC4B2FA5A3C4ED4E5F8E8B"/>
              </w:placeholder>
              <w:temporary/>
              <w:showingPlcHdr/>
              <w15:appearance w15:val="hidden"/>
            </w:sdtPr>
            <w:sdtContent>
              <w:p w14:paraId="013B92FA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4</w:t>
                </w:r>
              </w:p>
            </w:sdtContent>
          </w:sdt>
        </w:tc>
        <w:tc>
          <w:tcPr>
            <w:tcW w:w="720" w:type="dxa"/>
          </w:tcPr>
          <w:p w14:paraId="658223CF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82AEDD7FDC1B4E89A2C5EC96F7BFBB6A"/>
              </w:placeholder>
              <w:temporary/>
              <w:showingPlcHdr/>
              <w15:appearance w15:val="hidden"/>
            </w:sdtPr>
            <w:sdtContent>
              <w:p w14:paraId="4CA4B5BC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65DCC410" w14:textId="77777777" w:rsidR="00036450" w:rsidRPr="00D40ACF" w:rsidRDefault="00000000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45614494"/>
                <w:placeholder>
                  <w:docPart w:val="0B92DEA2BBF34FA3B42596494106B084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615A80B0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1059472"/>
                <w:placeholder>
                  <w:docPart w:val="B10B15107B0B4D09B5D0347C50AD9E67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419934752"/>
                <w:placeholder>
                  <w:docPart w:val="5388EDAAE0714ACAABF836F715830284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807C8D6" w14:textId="77777777" w:rsidR="00CC0C6D" w:rsidRPr="00D40ACF" w:rsidRDefault="00000000" w:rsidP="00CC0C6D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02478056"/>
                <w:placeholder>
                  <w:docPart w:val="3A71F99C2808424F9C57121F467BDB51"/>
                </w:placeholder>
                <w:temporary/>
                <w:showingPlcHdr/>
                <w15:appearance w15:val="hidden"/>
              </w:sdtPr>
              <w:sdtContent>
                <w:r w:rsidR="00CC0C6D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14:paraId="0DB09EF9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4BCF7925" w14:textId="77777777" w:rsidR="00036450" w:rsidRPr="00D40ACF" w:rsidRDefault="00000000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41451579"/>
                <w:placeholder>
                  <w:docPart w:val="19C7E7062DD142789B03D4E9828BC396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14:paraId="71674D3D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93458329"/>
                <w:placeholder>
                  <w:docPart w:val="501684F94D8C41AAA4FCEAFCE9691362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856245324"/>
                <w:placeholder>
                  <w:docPart w:val="89D68BB58B934A59BF56C8E9C5118F02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230B2455" w14:textId="77777777" w:rsidR="001424E5" w:rsidRPr="00D40ACF" w:rsidRDefault="00000000" w:rsidP="001424E5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20518218"/>
                <w:placeholder>
                  <w:docPart w:val="D33EB763B6CF42EDB7630206130F12A0"/>
                </w:placeholder>
                <w:temporary/>
                <w:showingPlcHdr/>
                <w15:appearance w15:val="hidden"/>
              </w:sdtPr>
              <w:sdtContent>
                <w:r w:rsidR="001424E5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14:paraId="7D7D9E6D" w14:textId="77777777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BCD8C6356F8C436E9CEF9A124770BA49"/>
              </w:placeholder>
              <w:temporary/>
              <w:showingPlcHdr/>
              <w15:appearance w15:val="hidden"/>
            </w:sdtPr>
            <w:sdtContent>
              <w:p w14:paraId="5733BBB9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76B5996C" w14:textId="77777777" w:rsidR="00036450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15797015"/>
                <w:placeholder>
                  <w:docPart w:val="692087D3B338426D9CB5976CB13A993B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-1167319978"/>
                <w:placeholder>
                  <w:docPart w:val="751D8AEBF2B24D4E8FC0D3E3E2C6EF0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2FCBAFAF" w14:textId="77777777" w:rsidR="00036450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580464"/>
                <w:placeholder>
                  <w:docPart w:val="70D33371C2ED451EA57AFFF7C1C81659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101104884"/>
                <w:placeholder>
                  <w:docPart w:val="CA334897B8034D98A7BB6C943F243557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341F9255" w14:textId="77777777" w:rsidR="00036450" w:rsidRPr="00D40ACF" w:rsidRDefault="00000000" w:rsidP="00036450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29511879"/>
                <w:placeholder>
                  <w:docPart w:val="EC5EC7350B674B7B8CF1647C839200C1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3A3DA4D7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69E99D67" w14:textId="77777777" w:rsidR="004D3011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349680342"/>
                <w:placeholder>
                  <w:docPart w:val="51B5B9F2AB1148FFAF84BCC5B7F6DD6E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901015838"/>
                <w:placeholder>
                  <w:docPart w:val="9519EE99155A4F83961AA2158861499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42485554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5DDE37C300624473ADF57E7E3F16562B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159BA1E2004449068612FF69FAE74B39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6BFE5A58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E2894B55042745858C777400220EE238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17DCD237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0D793F5B" w14:textId="77777777" w:rsidR="004D3011" w:rsidRPr="00D40ACF" w:rsidRDefault="00000000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76228846"/>
                <w:placeholder>
                  <w:docPart w:val="EDD7BAE5735349FB8D03117B592AC4D0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107463904"/>
                <w:placeholder>
                  <w:docPart w:val="6A739A3B69B54B3EAE16181F46B2E81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14:paraId="7F804272" w14:textId="77777777" w:rsidR="004D3011" w:rsidRPr="00D40ACF" w:rsidRDefault="00000000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7B69887B213A4983BF01D517F72F5BCC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92E850FC7D2A4931ADA17E95D19BDF28"/>
                </w:placeholder>
                <w:temporary/>
                <w:showingPlcHdr/>
                <w15:appearance w15:val="hidden"/>
              </w:sdtPr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14:paraId="76821F0C" w14:textId="77777777" w:rsidR="004D3011" w:rsidRPr="00D40ACF" w:rsidRDefault="00000000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2FFA8AF702D94B35A0A78C65CC403EDA"/>
                </w:placeholder>
                <w:temporary/>
                <w:showingPlcHdr/>
                <w15:appearance w15:val="hidden"/>
              </w:sdtPr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14:paraId="78EE1780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2E7F41E64BB6498B85AA22BC70C3D68E"/>
              </w:placeholder>
              <w:temporary/>
              <w:showingPlcHdr/>
              <w15:appearance w15:val="hidden"/>
            </w:sdtPr>
            <w:sdtContent>
              <w:p w14:paraId="61088B59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1FD6CD4B" w14:textId="77777777"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6C3D8120" wp14:editId="0E8FA1A4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D1DDA79" w14:textId="77777777" w:rsidR="00000000" w:rsidRPr="00D40ACF" w:rsidRDefault="00000000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AD3B0" w14:textId="77777777" w:rsidR="00C124B2" w:rsidRDefault="00C124B2" w:rsidP="000C45FF">
      <w:r>
        <w:separator/>
      </w:r>
    </w:p>
  </w:endnote>
  <w:endnote w:type="continuationSeparator" w:id="0">
    <w:p w14:paraId="22FF2D5A" w14:textId="77777777" w:rsidR="00C124B2" w:rsidRDefault="00C124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51E34" w14:textId="77777777" w:rsidR="00C124B2" w:rsidRDefault="00C124B2" w:rsidP="000C45FF">
      <w:r>
        <w:separator/>
      </w:r>
    </w:p>
  </w:footnote>
  <w:footnote w:type="continuationSeparator" w:id="0">
    <w:p w14:paraId="628DF02E" w14:textId="77777777" w:rsidR="00C124B2" w:rsidRDefault="00C124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220F6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01B0F332" wp14:editId="7C6E67E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7307462">
    <w:abstractNumId w:val="10"/>
  </w:num>
  <w:num w:numId="2" w16cid:durableId="1847820210">
    <w:abstractNumId w:val="11"/>
  </w:num>
  <w:num w:numId="3" w16cid:durableId="538324138">
    <w:abstractNumId w:val="8"/>
  </w:num>
  <w:num w:numId="4" w16cid:durableId="143815679">
    <w:abstractNumId w:val="3"/>
  </w:num>
  <w:num w:numId="5" w16cid:durableId="1670213347">
    <w:abstractNumId w:val="2"/>
  </w:num>
  <w:num w:numId="6" w16cid:durableId="2074542710">
    <w:abstractNumId w:val="1"/>
  </w:num>
  <w:num w:numId="7" w16cid:durableId="653992740">
    <w:abstractNumId w:val="0"/>
  </w:num>
  <w:num w:numId="8" w16cid:durableId="662313717">
    <w:abstractNumId w:val="9"/>
  </w:num>
  <w:num w:numId="9" w16cid:durableId="901797169">
    <w:abstractNumId w:val="7"/>
  </w:num>
  <w:num w:numId="10" w16cid:durableId="1466853456">
    <w:abstractNumId w:val="6"/>
  </w:num>
  <w:num w:numId="11" w16cid:durableId="125895603">
    <w:abstractNumId w:val="5"/>
  </w:num>
  <w:num w:numId="12" w16cid:durableId="728774043">
    <w:abstractNumId w:val="4"/>
  </w:num>
  <w:num w:numId="13" w16cid:durableId="69235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E2"/>
    <w:rsid w:val="00036450"/>
    <w:rsid w:val="00094499"/>
    <w:rsid w:val="000C45FF"/>
    <w:rsid w:val="000E3FD1"/>
    <w:rsid w:val="00112054"/>
    <w:rsid w:val="001424E5"/>
    <w:rsid w:val="001525E1"/>
    <w:rsid w:val="00176B7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8710E2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C066B6"/>
    <w:rsid w:val="00C124B2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005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1FAF2"/>
  <w14:defaultImageDpi w14:val="32767"/>
  <w15:chartTrackingRefBased/>
  <w15:docId w15:val="{08596D12-2E6E-47CB-A9D0-170A3113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\AppData\Local\Microsoft\Office\16.0\DTS\pt-BR%7bA2BFC858-1AC5-4F24-A2F9-78AA34997FC6%7d\%7bF5EE2C1E-4127-44A0-ABFA-1AB4107B777A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Habilidade 1</c:v>
                </c:pt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1C713AD95444FA89E8656A5CA2DA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0204A7-02EC-4E16-BA9F-27E7FA809465}"/>
      </w:docPartPr>
      <w:docPartBody>
        <w:p w:rsidR="00000000" w:rsidRDefault="00000000">
          <w:pPr>
            <w:pStyle w:val="31C713AD95444FA89E8656A5CA2DA0A6"/>
          </w:pPr>
          <w:r w:rsidRPr="00D40ACF">
            <w:rPr>
              <w:noProof/>
              <w:lang w:bidi="pt-BR"/>
            </w:rPr>
            <w:t>Nome</w:t>
          </w:r>
          <w:r w:rsidRPr="00D40ACF">
            <w:rPr>
              <w:noProof/>
              <w:lang w:bidi="pt-BR"/>
            </w:rPr>
            <w:br/>
            <w:t>Aqui</w:t>
          </w:r>
        </w:p>
      </w:docPartBody>
    </w:docPart>
    <w:docPart>
      <w:docPartPr>
        <w:name w:val="F9F85D2B6A9F4AF78E10EC89098A43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38FBFD-B467-42F7-9C5D-C9D8925AFA1E}"/>
      </w:docPartPr>
      <w:docPartBody>
        <w:p w:rsidR="00000000" w:rsidRDefault="00000000">
          <w:pPr>
            <w:pStyle w:val="F9F85D2B6A9F4AF78E10EC89098A430A"/>
          </w:pPr>
          <w:r w:rsidRPr="00D40ACF">
            <w:rPr>
              <w:noProof/>
              <w:spacing w:val="32"/>
              <w:lang w:bidi="pt-BR"/>
            </w:rPr>
            <w:t>CARGO AQU</w:t>
          </w:r>
          <w:r w:rsidRPr="00D40ACF">
            <w:rPr>
              <w:noProof/>
              <w:spacing w:val="37"/>
              <w:lang w:bidi="pt-BR"/>
            </w:rPr>
            <w:t>I</w:t>
          </w:r>
        </w:p>
      </w:docPartBody>
    </w:docPart>
    <w:docPart>
      <w:docPartPr>
        <w:name w:val="10C8BD7C612F4E37A0C4FC77AC30E7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DA572A-46B4-4AF6-9B9F-1B0BE2864FBC}"/>
      </w:docPartPr>
      <w:docPartBody>
        <w:p w:rsidR="00000000" w:rsidRDefault="00000000">
          <w:pPr>
            <w:pStyle w:val="10C8BD7C612F4E37A0C4FC77AC30E789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644138D615D84BF5954F108E3798D0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695BF-AAF9-4646-8F72-3855B4F25586}"/>
      </w:docPartPr>
      <w:docPartBody>
        <w:p w:rsidR="00000000" w:rsidRPr="00D40ACF" w:rsidRDefault="00000000" w:rsidP="009260CD">
          <w:pPr>
            <w:rPr>
              <w:noProof/>
            </w:rPr>
          </w:pPr>
          <w:r w:rsidRPr="00D40ACF">
            <w:rPr>
              <w:noProof/>
              <w:lang w:bidi="pt-BR"/>
            </w:rPr>
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</w:r>
        </w:p>
        <w:p w:rsidR="00000000" w:rsidRPr="00D40ACF" w:rsidRDefault="00000000" w:rsidP="009260CD">
          <w:pPr>
            <w:rPr>
              <w:noProof/>
            </w:rPr>
          </w:pPr>
        </w:p>
        <w:p w:rsidR="00000000" w:rsidRDefault="00000000">
          <w:pPr>
            <w:pStyle w:val="644138D615D84BF5954F108E3798D0E5"/>
          </w:pPr>
          <w:r w:rsidRPr="00D40ACF">
            <w:rPr>
              <w:noProof/>
              <w:lang w:bidi="pt-BR"/>
            </w:rPr>
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</w:r>
        </w:p>
      </w:docPartBody>
    </w:docPart>
    <w:docPart>
      <w:docPartPr>
        <w:name w:val="01623AD949B244A4A39658F1A00BD3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E6CB1F-FEE4-40A9-9287-ADE2FD28153B}"/>
      </w:docPartPr>
      <w:docPartBody>
        <w:p w:rsidR="00000000" w:rsidRDefault="00000000">
          <w:pPr>
            <w:pStyle w:val="01623AD949B244A4A39658F1A00BD3DF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5E21D3EEC9CE41B39A63E8FE6C2367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D4E13E-1755-4999-8B64-38B6AA64DEBF}"/>
      </w:docPartPr>
      <w:docPartBody>
        <w:p w:rsidR="00000000" w:rsidRDefault="00000000">
          <w:pPr>
            <w:pStyle w:val="5E21D3EEC9CE41B39A63E8FE6C23678B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8C248C5EEF2D4857B115A611D42B1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1C58FD-D754-4656-A5E0-ABBE4BE27ED1}"/>
      </w:docPartPr>
      <w:docPartBody>
        <w:p w:rsidR="00000000" w:rsidRDefault="00000000">
          <w:pPr>
            <w:pStyle w:val="8C248C5EEF2D4857B115A611D42B17D1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A250B82B6347440883F79E1F1B87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6B922C-3345-491F-A0A1-A32600478BAB}"/>
      </w:docPartPr>
      <w:docPartBody>
        <w:p w:rsidR="00000000" w:rsidRDefault="00000000">
          <w:pPr>
            <w:pStyle w:val="A250B82B6347440883F79E1F1B87F4C0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1B82FA0FFFA94B2EBD758792A0EB41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A1ADAA-61BC-46C7-B658-E99F1410EE0D}"/>
      </w:docPartPr>
      <w:docPartBody>
        <w:p w:rsidR="00000000" w:rsidRDefault="00000000">
          <w:pPr>
            <w:pStyle w:val="1B82FA0FFFA94B2EBD758792A0EB41D5"/>
          </w:pPr>
          <w:r w:rsidRPr="00D40ACF">
            <w:rPr>
              <w:noProof/>
              <w:lang w:bidi="pt-BR"/>
            </w:rPr>
            <w:t>Site aqui</w:t>
          </w:r>
        </w:p>
      </w:docPartBody>
    </w:docPart>
    <w:docPart>
      <w:docPartPr>
        <w:name w:val="4D5B4B025B54470A92B60DF9DAF51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376829-2802-4597-9300-B445907A6F4B}"/>
      </w:docPartPr>
      <w:docPartBody>
        <w:p w:rsidR="00000000" w:rsidRDefault="00000000">
          <w:pPr>
            <w:pStyle w:val="4D5B4B025B54470A92B60DF9DAF51E78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683FF307A8D8452E9D382F6E9E93C5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10631-1F6A-4B74-B792-3927EBCAF5C7}"/>
      </w:docPartPr>
      <w:docPartBody>
        <w:p w:rsidR="00000000" w:rsidRDefault="00000000">
          <w:pPr>
            <w:pStyle w:val="683FF307A8D8452E9D382F6E9E93C5AB"/>
          </w:pPr>
          <w:r w:rsidRPr="00D40ACF">
            <w:rPr>
              <w:rStyle w:val="Hyperlink"/>
              <w:noProof/>
              <w:lang w:bidi="pt-BR"/>
            </w:rPr>
            <w:t>nome@example.com</w:t>
          </w:r>
          <w:hyperlink r:id="rId4" w:history="1">
            <w:r>
              <w:rPr>
                <w:rStyle w:val="Hyperlink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02F727D6EDA84C5A989BAC10F74C5C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CBE05F-D4D8-4901-A24C-9501E49F5C65}"/>
      </w:docPartPr>
      <w:docPartBody>
        <w:p w:rsidR="00000000" w:rsidRDefault="00000000">
          <w:pPr>
            <w:pStyle w:val="02F727D6EDA84C5A989BAC10F74C5C41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8BD04AE8BBEF48E1A55C930313CEA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81FB25-151A-4483-985C-71F4DA30BECC}"/>
      </w:docPartPr>
      <w:docPartBody>
        <w:p w:rsidR="00000000" w:rsidRDefault="00000000">
          <w:pPr>
            <w:pStyle w:val="8BD04AE8BBEF48E1A55C930313CEA49E"/>
          </w:pPr>
          <w:r w:rsidRPr="00D40ACF">
            <w:rPr>
              <w:noProof/>
              <w:lang w:bidi="pt-BR"/>
            </w:rPr>
            <w:t>Passatempo 1</w:t>
          </w:r>
        </w:p>
      </w:docPartBody>
    </w:docPart>
    <w:docPart>
      <w:docPartPr>
        <w:name w:val="84D35E7563784F3D8D13A4270D311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595565-812B-4CFD-9EC0-0409C65E6228}"/>
      </w:docPartPr>
      <w:docPartBody>
        <w:p w:rsidR="00000000" w:rsidRDefault="00000000">
          <w:pPr>
            <w:pStyle w:val="84D35E7563784F3D8D13A4270D311FA0"/>
          </w:pPr>
          <w:r w:rsidRPr="00D40ACF">
            <w:rPr>
              <w:noProof/>
              <w:lang w:bidi="pt-BR"/>
            </w:rPr>
            <w:t>Passatempo 2</w:t>
          </w:r>
        </w:p>
      </w:docPartBody>
    </w:docPart>
    <w:docPart>
      <w:docPartPr>
        <w:name w:val="292DD58E1EDA4B918BAB74362B55C3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FC387A-B953-4DD4-9D07-6F8D61F26F56}"/>
      </w:docPartPr>
      <w:docPartBody>
        <w:p w:rsidR="00000000" w:rsidRDefault="00000000">
          <w:pPr>
            <w:pStyle w:val="292DD58E1EDA4B918BAB74362B55C32A"/>
          </w:pPr>
          <w:r w:rsidRPr="00D40ACF">
            <w:rPr>
              <w:noProof/>
              <w:lang w:bidi="pt-BR"/>
            </w:rPr>
            <w:t>Passatempo 3</w:t>
          </w:r>
        </w:p>
      </w:docPartBody>
    </w:docPart>
    <w:docPart>
      <w:docPartPr>
        <w:name w:val="AAAB2A4E68DC4B2FA5A3C4ED4E5F8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BDA204-2695-4F08-9036-61C6DC6081F2}"/>
      </w:docPartPr>
      <w:docPartBody>
        <w:p w:rsidR="00000000" w:rsidRDefault="00000000">
          <w:pPr>
            <w:pStyle w:val="AAAB2A4E68DC4B2FA5A3C4ED4E5F8E8B"/>
          </w:pPr>
          <w:r w:rsidRPr="00D40ACF">
            <w:rPr>
              <w:noProof/>
              <w:lang w:bidi="pt-BR"/>
            </w:rPr>
            <w:t>Passatempo 4</w:t>
          </w:r>
        </w:p>
      </w:docPartBody>
    </w:docPart>
    <w:docPart>
      <w:docPartPr>
        <w:name w:val="82AEDD7FDC1B4E89A2C5EC96F7BFBB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1E525-CECC-4CB9-9954-B3D23A9783E7}"/>
      </w:docPartPr>
      <w:docPartBody>
        <w:p w:rsidR="00000000" w:rsidRDefault="00000000">
          <w:pPr>
            <w:pStyle w:val="82AEDD7FDC1B4E89A2C5EC96F7BFBB6A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0B92DEA2BBF34FA3B42596494106B0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DCF5DD-4058-4350-8E08-7392F7E54EF4}"/>
      </w:docPartPr>
      <w:docPartBody>
        <w:p w:rsidR="00000000" w:rsidRDefault="00000000">
          <w:pPr>
            <w:pStyle w:val="0B92DEA2BBF34FA3B42596494106B084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B10B15107B0B4D09B5D0347C50AD9E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EEF1AC-4F86-4A5F-ABE8-5481CE7355F3}"/>
      </w:docPartPr>
      <w:docPartBody>
        <w:p w:rsidR="00000000" w:rsidRDefault="00000000">
          <w:pPr>
            <w:pStyle w:val="B10B15107B0B4D09B5D0347C50AD9E67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5388EDAAE0714ACAABF836F7158302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D9AC19-4FCD-450C-8F9B-5A2977CA6E91}"/>
      </w:docPartPr>
      <w:docPartBody>
        <w:p w:rsidR="00000000" w:rsidRDefault="00000000">
          <w:pPr>
            <w:pStyle w:val="5388EDAAE0714ACAABF836F715830284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3A71F99C2808424F9C57121F467BD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E189C-3C76-43BF-B3DA-C9FD0B2C3035}"/>
      </w:docPartPr>
      <w:docPartBody>
        <w:p w:rsidR="00000000" w:rsidRDefault="00000000">
          <w:pPr>
            <w:pStyle w:val="3A71F99C2808424F9C57121F467BDB51"/>
          </w:pPr>
          <w:r w:rsidRPr="00D40ACF">
            <w:rPr>
              <w:noProof/>
              <w:lang w:bidi="pt-BR"/>
            </w:rPr>
            <w:t>[Não há problema em se gabar de suas notas, prêmios e honras. Sinta-se livre para resumir o seu curso também.]</w:t>
          </w:r>
        </w:p>
      </w:docPartBody>
    </w:docPart>
    <w:docPart>
      <w:docPartPr>
        <w:name w:val="19C7E7062DD142789B03D4E9828BC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12FE5D-4055-4194-9AB8-E2CD8F863911}"/>
      </w:docPartPr>
      <w:docPartBody>
        <w:p w:rsidR="00000000" w:rsidRDefault="00000000">
          <w:pPr>
            <w:pStyle w:val="19C7E7062DD142789B03D4E9828BC396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501684F94D8C41AAA4FCEAFCE96913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1BD38A-E3B2-4220-AB8D-27949D59FAFE}"/>
      </w:docPartPr>
      <w:docPartBody>
        <w:p w:rsidR="00000000" w:rsidRDefault="00000000">
          <w:pPr>
            <w:pStyle w:val="501684F94D8C41AAA4FCEAFCE9691362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89D68BB58B934A59BF56C8E9C5118F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8AF8B-9080-4194-AD42-43581D996E85}"/>
      </w:docPartPr>
      <w:docPartBody>
        <w:p w:rsidR="00000000" w:rsidRDefault="00000000">
          <w:pPr>
            <w:pStyle w:val="89D68BB58B934A59BF56C8E9C5118F02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33EB763B6CF42EDB7630206130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E9A5D-DC67-41C6-9A1A-0561CDAC1BF7}"/>
      </w:docPartPr>
      <w:docPartBody>
        <w:p w:rsidR="00000000" w:rsidRDefault="00000000">
          <w:pPr>
            <w:pStyle w:val="D33EB763B6CF42EDB7630206130F12A0"/>
          </w:pPr>
          <w:r w:rsidRPr="00D40ACF">
            <w:rPr>
              <w:noProof/>
              <w:lang w:bidi="pt-BR"/>
            </w:rPr>
            <w:t xml:space="preserve">[Não há problema em se </w:t>
          </w:r>
          <w:r w:rsidRPr="00D40ACF">
            <w:rPr>
              <w:noProof/>
              <w:lang w:bidi="pt-BR"/>
            </w:rPr>
            <w:t>gabar de suas notas, prêmios e honras. Sinta-se livre para resumir o seu curso também.]</w:t>
          </w:r>
        </w:p>
      </w:docPartBody>
    </w:docPart>
    <w:docPart>
      <w:docPartPr>
        <w:name w:val="BCD8C6356F8C436E9CEF9A124770BA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77C25-EE12-4F4F-9943-A33E733365FE}"/>
      </w:docPartPr>
      <w:docPartBody>
        <w:p w:rsidR="00000000" w:rsidRDefault="00000000">
          <w:pPr>
            <w:pStyle w:val="BCD8C6356F8C436E9CEF9A124770BA49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692087D3B338426D9CB5976CB13A99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16C829-B779-48A8-8BDF-D72299D53AA7}"/>
      </w:docPartPr>
      <w:docPartBody>
        <w:p w:rsidR="00000000" w:rsidRDefault="00000000">
          <w:pPr>
            <w:pStyle w:val="692087D3B338426D9CB5976CB13A993B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751D8AEBF2B24D4E8FC0D3E3E2C6E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DC1998-4563-4716-97B0-CD373B2E3713}"/>
      </w:docPartPr>
      <w:docPartBody>
        <w:p w:rsidR="00000000" w:rsidRDefault="00000000">
          <w:pPr>
            <w:pStyle w:val="751D8AEBF2B24D4E8FC0D3E3E2C6EF09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70D33371C2ED451EA57AFFF7C1C81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BD3AAA-2ECB-4BE5-BF05-04D6F2117419}"/>
      </w:docPartPr>
      <w:docPartBody>
        <w:p w:rsidR="00000000" w:rsidRDefault="00000000">
          <w:pPr>
            <w:pStyle w:val="70D33371C2ED451EA57AFFF7C1C81659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CA334897B8034D98A7BB6C943F2435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7882B4-0965-4D3D-A2F6-D42CA0F8688D}"/>
      </w:docPartPr>
      <w:docPartBody>
        <w:p w:rsidR="00000000" w:rsidRDefault="00000000">
          <w:pPr>
            <w:pStyle w:val="CA334897B8034D98A7BB6C943F243557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EC5EC7350B674B7B8CF1647C839200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8C8BF6-9CD0-46EC-A340-D684E6F973DA}"/>
      </w:docPartPr>
      <w:docPartBody>
        <w:p w:rsidR="00000000" w:rsidRDefault="00000000">
          <w:pPr>
            <w:pStyle w:val="EC5EC7350B674B7B8CF1647C839200C1"/>
          </w:pPr>
          <w:r w:rsidRPr="00D40ACF">
            <w:rPr>
              <w:noProof/>
              <w:lang w:bidi="pt-BR"/>
            </w:rPr>
            <w:t>[Descreva suas responsabilidades e realizações em termos de impacto e resultados. Use exemplos, mas mantenha-os breves.</w:t>
          </w:r>
        </w:p>
      </w:docPartBody>
    </w:docPart>
    <w:docPart>
      <w:docPartPr>
        <w:name w:val="51B5B9F2AB1148FFAF84BCC5B7F6DD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C2B96-76AC-4BD6-9522-3AD516D677D9}"/>
      </w:docPartPr>
      <w:docPartBody>
        <w:p w:rsidR="00000000" w:rsidRDefault="00000000">
          <w:pPr>
            <w:pStyle w:val="51B5B9F2AB1148FFAF84BCC5B7F6DD6E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9519EE99155A4F83961AA215886149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BFF0EB-B65C-406C-B42B-D633BE80BBDA}"/>
      </w:docPartPr>
      <w:docPartBody>
        <w:p w:rsidR="00000000" w:rsidRDefault="00000000">
          <w:pPr>
            <w:pStyle w:val="9519EE99155A4F83961AA21588614996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5DDE37C300624473ADF57E7E3F1656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D63480-4959-4F2C-A62C-99A8B081F7E5}"/>
      </w:docPartPr>
      <w:docPartBody>
        <w:p w:rsidR="00000000" w:rsidRDefault="00000000">
          <w:pPr>
            <w:pStyle w:val="5DDE37C300624473ADF57E7E3F16562B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159BA1E2004449068612FF69FAE74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74A192-C406-4489-A637-04EC28572E10}"/>
      </w:docPartPr>
      <w:docPartBody>
        <w:p w:rsidR="00000000" w:rsidRDefault="00000000">
          <w:pPr>
            <w:pStyle w:val="159BA1E2004449068612FF69FAE74B39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E2894B55042745858C777400220EE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E6CC19-756F-49DA-9728-8786EC91015E}"/>
      </w:docPartPr>
      <w:docPartBody>
        <w:p w:rsidR="00000000" w:rsidRDefault="00000000">
          <w:pPr>
            <w:pStyle w:val="E2894B55042745858C777400220EE238"/>
          </w:pPr>
          <w:r w:rsidRPr="00D40ACF">
            <w:rPr>
              <w:noProof/>
              <w:lang w:bidi="pt-BR"/>
            </w:rPr>
            <w:t xml:space="preserve">[Descreva suas responsabilidades e realizações em termos de </w:t>
          </w:r>
          <w:r w:rsidRPr="00D40ACF">
            <w:rPr>
              <w:noProof/>
              <w:lang w:bidi="pt-BR"/>
            </w:rPr>
            <w:t>impacto e resultados. Use exemplos, mas mantenha-os breves.</w:t>
          </w:r>
        </w:p>
      </w:docPartBody>
    </w:docPart>
    <w:docPart>
      <w:docPartPr>
        <w:name w:val="EDD7BAE5735349FB8D03117B592AC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6531C4-9ECC-4EA9-88BA-E091ECAF9200}"/>
      </w:docPartPr>
      <w:docPartBody>
        <w:p w:rsidR="00000000" w:rsidRDefault="00000000">
          <w:pPr>
            <w:pStyle w:val="EDD7BAE5735349FB8D03117B592AC4D0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6A739A3B69B54B3EAE16181F46B2E8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872488-AEC0-4F75-8CC3-EB3FBCF9DDF0}"/>
      </w:docPartPr>
      <w:docPartBody>
        <w:p w:rsidR="00000000" w:rsidRDefault="00000000">
          <w:pPr>
            <w:pStyle w:val="6A739A3B69B54B3EAE16181F46B2E812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7B69887B213A4983BF01D517F72F5B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F9B39E-42B3-430A-B449-B3D69ABCD1F8}"/>
      </w:docPartPr>
      <w:docPartBody>
        <w:p w:rsidR="00000000" w:rsidRDefault="00000000">
          <w:pPr>
            <w:pStyle w:val="7B69887B213A4983BF01D517F72F5BCC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92E850FC7D2A4931ADA17E95D19BDF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9FE9F7-49E4-4F93-84B5-749F101B6C7A}"/>
      </w:docPartPr>
      <w:docPartBody>
        <w:p w:rsidR="00000000" w:rsidRDefault="00000000">
          <w:pPr>
            <w:pStyle w:val="92E850FC7D2A4931ADA17E95D19BDF28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2FFA8AF702D94B35A0A78C65CC403E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F9338B-FC87-43F2-9576-7D38EB1276C2}"/>
      </w:docPartPr>
      <w:docPartBody>
        <w:p w:rsidR="00000000" w:rsidRDefault="00000000">
          <w:pPr>
            <w:pStyle w:val="2FFA8AF702D94B35A0A78C65CC403EDA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2E7F41E64BB6498B85AA22BC70C3D6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B921D9-FBE2-4A6F-AB1C-597C041745C4}"/>
      </w:docPartPr>
      <w:docPartBody>
        <w:p w:rsidR="00000000" w:rsidRDefault="00000000">
          <w:pPr>
            <w:pStyle w:val="2E7F41E64BB6498B85AA22BC70C3D68E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76"/>
    <w:rsid w:val="00155A76"/>
    <w:rsid w:val="00F7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 w:val="22"/>
      <w:szCs w:val="26"/>
      <w:lang w:val="pt-PT"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713AD95444FA89E8656A5CA2DA0A6">
    <w:name w:val="31C713AD95444FA89E8656A5CA2DA0A6"/>
  </w:style>
  <w:style w:type="paragraph" w:customStyle="1" w:styleId="F9F85D2B6A9F4AF78E10EC89098A430A">
    <w:name w:val="F9F85D2B6A9F4AF78E10EC89098A430A"/>
  </w:style>
  <w:style w:type="paragraph" w:customStyle="1" w:styleId="10C8BD7C612F4E37A0C4FC77AC30E789">
    <w:name w:val="10C8BD7C612F4E37A0C4FC77AC30E789"/>
  </w:style>
  <w:style w:type="paragraph" w:customStyle="1" w:styleId="644138D615D84BF5954F108E3798D0E5">
    <w:name w:val="644138D615D84BF5954F108E3798D0E5"/>
  </w:style>
  <w:style w:type="paragraph" w:customStyle="1" w:styleId="01623AD949B244A4A39658F1A00BD3DF">
    <w:name w:val="01623AD949B244A4A39658F1A00BD3DF"/>
  </w:style>
  <w:style w:type="paragraph" w:customStyle="1" w:styleId="5E21D3EEC9CE41B39A63E8FE6C23678B">
    <w:name w:val="5E21D3EEC9CE41B39A63E8FE6C23678B"/>
  </w:style>
  <w:style w:type="paragraph" w:customStyle="1" w:styleId="8C248C5EEF2D4857B115A611D42B17D1">
    <w:name w:val="8C248C5EEF2D4857B115A611D42B17D1"/>
  </w:style>
  <w:style w:type="paragraph" w:customStyle="1" w:styleId="A250B82B6347440883F79E1F1B87F4C0">
    <w:name w:val="A250B82B6347440883F79E1F1B87F4C0"/>
  </w:style>
  <w:style w:type="paragraph" w:customStyle="1" w:styleId="1B82FA0FFFA94B2EBD758792A0EB41D5">
    <w:name w:val="1B82FA0FFFA94B2EBD758792A0EB41D5"/>
  </w:style>
  <w:style w:type="paragraph" w:customStyle="1" w:styleId="4D5B4B025B54470A92B60DF9DAF51E78">
    <w:name w:val="4D5B4B025B54470A92B60DF9DAF51E78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683FF307A8D8452E9D382F6E9E93C5AB">
    <w:name w:val="683FF307A8D8452E9D382F6E9E93C5AB"/>
  </w:style>
  <w:style w:type="paragraph" w:customStyle="1" w:styleId="02F727D6EDA84C5A989BAC10F74C5C41">
    <w:name w:val="02F727D6EDA84C5A989BAC10F74C5C41"/>
  </w:style>
  <w:style w:type="paragraph" w:customStyle="1" w:styleId="8BD04AE8BBEF48E1A55C930313CEA49E">
    <w:name w:val="8BD04AE8BBEF48E1A55C930313CEA49E"/>
  </w:style>
  <w:style w:type="paragraph" w:customStyle="1" w:styleId="84D35E7563784F3D8D13A4270D311FA0">
    <w:name w:val="84D35E7563784F3D8D13A4270D311FA0"/>
  </w:style>
  <w:style w:type="paragraph" w:customStyle="1" w:styleId="292DD58E1EDA4B918BAB74362B55C32A">
    <w:name w:val="292DD58E1EDA4B918BAB74362B55C32A"/>
  </w:style>
  <w:style w:type="paragraph" w:customStyle="1" w:styleId="AAAB2A4E68DC4B2FA5A3C4ED4E5F8E8B">
    <w:name w:val="AAAB2A4E68DC4B2FA5A3C4ED4E5F8E8B"/>
  </w:style>
  <w:style w:type="paragraph" w:customStyle="1" w:styleId="82AEDD7FDC1B4E89A2C5EC96F7BFBB6A">
    <w:name w:val="82AEDD7FDC1B4E89A2C5EC96F7BFBB6A"/>
  </w:style>
  <w:style w:type="paragraph" w:customStyle="1" w:styleId="0B92DEA2BBF34FA3B42596494106B084">
    <w:name w:val="0B92DEA2BBF34FA3B42596494106B084"/>
  </w:style>
  <w:style w:type="paragraph" w:customStyle="1" w:styleId="B10B15107B0B4D09B5D0347C50AD9E67">
    <w:name w:val="B10B15107B0B4D09B5D0347C50AD9E67"/>
  </w:style>
  <w:style w:type="paragraph" w:customStyle="1" w:styleId="5388EDAAE0714ACAABF836F715830284">
    <w:name w:val="5388EDAAE0714ACAABF836F715830284"/>
  </w:style>
  <w:style w:type="paragraph" w:customStyle="1" w:styleId="3A71F99C2808424F9C57121F467BDB51">
    <w:name w:val="3A71F99C2808424F9C57121F467BDB51"/>
  </w:style>
  <w:style w:type="paragraph" w:customStyle="1" w:styleId="19C7E7062DD142789B03D4E9828BC396">
    <w:name w:val="19C7E7062DD142789B03D4E9828BC396"/>
  </w:style>
  <w:style w:type="paragraph" w:customStyle="1" w:styleId="501684F94D8C41AAA4FCEAFCE9691362">
    <w:name w:val="501684F94D8C41AAA4FCEAFCE9691362"/>
  </w:style>
  <w:style w:type="paragraph" w:customStyle="1" w:styleId="89D68BB58B934A59BF56C8E9C5118F02">
    <w:name w:val="89D68BB58B934A59BF56C8E9C5118F02"/>
  </w:style>
  <w:style w:type="paragraph" w:customStyle="1" w:styleId="D33EB763B6CF42EDB7630206130F12A0">
    <w:name w:val="D33EB763B6CF42EDB7630206130F12A0"/>
  </w:style>
  <w:style w:type="paragraph" w:customStyle="1" w:styleId="BCD8C6356F8C436E9CEF9A124770BA49">
    <w:name w:val="BCD8C6356F8C436E9CEF9A124770BA49"/>
  </w:style>
  <w:style w:type="paragraph" w:customStyle="1" w:styleId="692087D3B338426D9CB5976CB13A993B">
    <w:name w:val="692087D3B338426D9CB5976CB13A993B"/>
  </w:style>
  <w:style w:type="paragraph" w:customStyle="1" w:styleId="751D8AEBF2B24D4E8FC0D3E3E2C6EF09">
    <w:name w:val="751D8AEBF2B24D4E8FC0D3E3E2C6EF09"/>
  </w:style>
  <w:style w:type="paragraph" w:customStyle="1" w:styleId="70D33371C2ED451EA57AFFF7C1C81659">
    <w:name w:val="70D33371C2ED451EA57AFFF7C1C81659"/>
  </w:style>
  <w:style w:type="paragraph" w:customStyle="1" w:styleId="CA334897B8034D98A7BB6C943F243557">
    <w:name w:val="CA334897B8034D98A7BB6C943F243557"/>
  </w:style>
  <w:style w:type="paragraph" w:customStyle="1" w:styleId="EC5EC7350B674B7B8CF1647C839200C1">
    <w:name w:val="EC5EC7350B674B7B8CF1647C839200C1"/>
  </w:style>
  <w:style w:type="paragraph" w:customStyle="1" w:styleId="51B5B9F2AB1148FFAF84BCC5B7F6DD6E">
    <w:name w:val="51B5B9F2AB1148FFAF84BCC5B7F6DD6E"/>
  </w:style>
  <w:style w:type="paragraph" w:customStyle="1" w:styleId="9519EE99155A4F83961AA21588614996">
    <w:name w:val="9519EE99155A4F83961AA21588614996"/>
  </w:style>
  <w:style w:type="paragraph" w:customStyle="1" w:styleId="5DDE37C300624473ADF57E7E3F16562B">
    <w:name w:val="5DDE37C300624473ADF57E7E3F16562B"/>
  </w:style>
  <w:style w:type="paragraph" w:customStyle="1" w:styleId="159BA1E2004449068612FF69FAE74B39">
    <w:name w:val="159BA1E2004449068612FF69FAE74B39"/>
  </w:style>
  <w:style w:type="paragraph" w:customStyle="1" w:styleId="E2894B55042745858C777400220EE238">
    <w:name w:val="E2894B55042745858C777400220EE238"/>
  </w:style>
  <w:style w:type="paragraph" w:customStyle="1" w:styleId="EDD7BAE5735349FB8D03117B592AC4D0">
    <w:name w:val="EDD7BAE5735349FB8D03117B592AC4D0"/>
  </w:style>
  <w:style w:type="paragraph" w:customStyle="1" w:styleId="6A739A3B69B54B3EAE16181F46B2E812">
    <w:name w:val="6A739A3B69B54B3EAE16181F46B2E812"/>
  </w:style>
  <w:style w:type="paragraph" w:customStyle="1" w:styleId="7B69887B213A4983BF01D517F72F5BCC">
    <w:name w:val="7B69887B213A4983BF01D517F72F5BCC"/>
  </w:style>
  <w:style w:type="paragraph" w:customStyle="1" w:styleId="92E850FC7D2A4931ADA17E95D19BDF28">
    <w:name w:val="92E850FC7D2A4931ADA17E95D19BDF28"/>
  </w:style>
  <w:style w:type="paragraph" w:customStyle="1" w:styleId="2FFA8AF702D94B35A0A78C65CC403EDA">
    <w:name w:val="2FFA8AF702D94B35A0A78C65CC403EDA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kern w:val="0"/>
      <w:sz w:val="22"/>
      <w:szCs w:val="26"/>
      <w:lang w:val="pt-PT" w:eastAsia="ja-JP"/>
      <w14:ligatures w14:val="none"/>
    </w:rPr>
  </w:style>
  <w:style w:type="paragraph" w:customStyle="1" w:styleId="2E7F41E64BB6498B85AA22BC70C3D68E">
    <w:name w:val="2E7F41E64BB6498B85AA22BC70C3D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{F5EE2C1E-4127-44A0-ABFA-1AB4107B777A}tf00546271_win32</Template>
  <TotalTime>1</TotalTime>
  <Pages>1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correa</cp:lastModifiedBy>
  <cp:revision>1</cp:revision>
  <dcterms:created xsi:type="dcterms:W3CDTF">2025-01-29T22:03:00Z</dcterms:created>
  <dcterms:modified xsi:type="dcterms:W3CDTF">2025-01-29T22:04:00Z</dcterms:modified>
</cp:coreProperties>
</file>